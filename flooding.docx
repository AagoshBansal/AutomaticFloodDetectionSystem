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EC3C23" w:rsidP="00EC3C23">
            <w:pPr>
              <w:pStyle w:val="Title"/>
            </w:pPr>
            <w:r>
              <w:t>Medicaps university</w:t>
            </w:r>
            <w:r w:rsidR="00692703" w:rsidRPr="00CF1A49">
              <w:t xml:space="preserve"> </w:t>
            </w:r>
          </w:p>
          <w:p w:rsidR="00692703" w:rsidRPr="00CF1A49" w:rsidRDefault="00EC3C23" w:rsidP="00EC3C23">
            <w:pPr>
              <w:pStyle w:val="ContactInfoEmphasis"/>
              <w:contextualSpacing w:val="0"/>
            </w:pPr>
            <w:r>
              <w:t>FLOOD DETECTION SYSTEM USING IOT</w:t>
            </w:r>
          </w:p>
        </w:tc>
      </w:tr>
      <w:tr w:rsidR="009571D8" w:rsidRPr="00CF1A49" w:rsidTr="00692703">
        <w:tc>
          <w:tcPr>
            <w:tcW w:w="9360" w:type="dxa"/>
            <w:tcMar>
              <w:top w:w="432" w:type="dxa"/>
            </w:tcMar>
          </w:tcPr>
          <w:p w:rsidR="001755A8" w:rsidRPr="00CF1A49" w:rsidRDefault="00EC3C23" w:rsidP="00EC3C23">
            <w:pPr>
              <w:contextualSpacing w:val="0"/>
            </w:pPr>
            <w:r>
              <w:t>To design a system to detect water level in a river and interpret the upcoming floods.</w:t>
            </w:r>
          </w:p>
        </w:tc>
      </w:tr>
    </w:tbl>
    <w:p w:rsidR="004E01EB" w:rsidRPr="00CF1A49" w:rsidRDefault="00EC3C23" w:rsidP="004E01EB">
      <w:pPr>
        <w:pStyle w:val="Heading1"/>
      </w:pPr>
      <w:r>
        <w:t>ABSTRACT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902F30" w:rsidRDefault="00902F30" w:rsidP="009E59A6">
            <w:pPr>
              <w:pStyle w:val="Heading3"/>
              <w:contextualSpacing w:val="0"/>
              <w:outlineLvl w:val="2"/>
            </w:pPr>
            <w:r>
              <w:t xml:space="preserve">Indore is surrounded by several </w:t>
            </w:r>
            <w:r w:rsidR="009E59A6">
              <w:t xml:space="preserve">rivers and </w:t>
            </w:r>
            <w:r>
              <w:t>there are many waterfalls and picnic spots nearby or on those rivers. There are several dams built on these rivers and currently there is no system to monitor the opening of dams and water level in rivers.</w:t>
            </w:r>
          </w:p>
          <w:p w:rsidR="00902F30" w:rsidRDefault="00902F30" w:rsidP="00902F30">
            <w:pPr>
              <w:pStyle w:val="Heading3"/>
              <w:contextualSpacing w:val="0"/>
              <w:outlineLvl w:val="2"/>
            </w:pPr>
            <w:r>
              <w:t>in rainy season many times water level rises suddenly and there is no information about it thus making it impossible for the visitors to know that there is going to be a sudden rise in water level or flood, so that they can take precaution and move to a safe place.</w:t>
            </w:r>
          </w:p>
          <w:p w:rsidR="00902F30" w:rsidRDefault="00902F30" w:rsidP="00902F30">
            <w:pPr>
              <w:pStyle w:val="Heading3"/>
              <w:contextualSpacing w:val="0"/>
              <w:outlineLvl w:val="2"/>
            </w:pPr>
          </w:p>
          <w:p w:rsidR="00902F30" w:rsidRPr="00CF1A49" w:rsidRDefault="00902F30" w:rsidP="00902F30">
            <w:pPr>
              <w:pStyle w:val="Heading3"/>
              <w:contextualSpacing w:val="0"/>
            </w:pPr>
            <w:r>
              <w:t>our system will detect the water level at a distance from the spots. it will show 3 levels of water and accordingly , automatically alarms the visiotors at thespot about the same using buzzers.It will give enough time for the concerned authority and others to evacuate the place and would save many lives.</w:t>
            </w:r>
          </w:p>
        </w:tc>
      </w:tr>
      <w:tr w:rsidR="00F61DF9" w:rsidRPr="00CF1A49" w:rsidTr="00F61DF9">
        <w:tc>
          <w:tcPr>
            <w:tcW w:w="9355" w:type="dxa"/>
            <w:tcMar>
              <w:top w:w="216" w:type="dxa"/>
            </w:tcMar>
          </w:tcPr>
          <w:p w:rsidR="00F61DF9" w:rsidRDefault="00F61DF9" w:rsidP="009E59A6">
            <w:pPr>
              <w:pStyle w:val="Heading3"/>
              <w:contextualSpacing w:val="0"/>
            </w:pPr>
          </w:p>
        </w:tc>
      </w:tr>
    </w:tbl>
    <w:p w:rsidR="00DA59AA" w:rsidRPr="00CF1A49" w:rsidRDefault="00EC3C23" w:rsidP="0097790C">
      <w:pPr>
        <w:pStyle w:val="Heading1"/>
      </w:pPr>
      <w:r>
        <w:t>MATERIALS AND METHODS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BF6D61">
        <w:trPr>
          <w:trHeight w:val="841"/>
        </w:trPr>
        <w:tc>
          <w:tcPr>
            <w:tcW w:w="9290" w:type="dxa"/>
          </w:tcPr>
          <w:p w:rsidR="007538DC" w:rsidRDefault="009E59A6" w:rsidP="009E59A6">
            <w:pPr>
              <w:pStyle w:val="Heading3"/>
              <w:contextualSpacing w:val="0"/>
              <w:outlineLvl w:val="2"/>
            </w:pPr>
            <w:r>
              <w:t xml:space="preserve">Arduino </w:t>
            </w:r>
            <w:r w:rsidR="00BF6D61">
              <w:t>microcontroller</w:t>
            </w:r>
          </w:p>
          <w:p w:rsidR="009E59A6" w:rsidRDefault="009E59A6" w:rsidP="009E59A6">
            <w:pPr>
              <w:pStyle w:val="Heading3"/>
              <w:contextualSpacing w:val="0"/>
              <w:outlineLvl w:val="2"/>
            </w:pPr>
            <w:r>
              <w:t>Nodemcu</w:t>
            </w:r>
          </w:p>
          <w:p w:rsidR="009E59A6" w:rsidRDefault="009E59A6" w:rsidP="009E59A6">
            <w:pPr>
              <w:pStyle w:val="Heading3"/>
              <w:contextualSpacing w:val="0"/>
              <w:outlineLvl w:val="2"/>
            </w:pPr>
            <w:r>
              <w:t>water sensors</w:t>
            </w:r>
          </w:p>
          <w:p w:rsidR="009E59A6" w:rsidRDefault="009E59A6" w:rsidP="009E59A6">
            <w:pPr>
              <w:pStyle w:val="Heading3"/>
              <w:contextualSpacing w:val="0"/>
              <w:outlineLvl w:val="2"/>
            </w:pPr>
            <w:r>
              <w:t>connecting wires</w:t>
            </w:r>
          </w:p>
          <w:p w:rsidR="009E59A6" w:rsidRDefault="009E59A6" w:rsidP="009E59A6">
            <w:pPr>
              <w:pStyle w:val="Heading3"/>
              <w:contextualSpacing w:val="0"/>
              <w:outlineLvl w:val="2"/>
            </w:pPr>
            <w:r>
              <w:t>buzzers</w:t>
            </w:r>
          </w:p>
          <w:p w:rsidR="009E59A6" w:rsidRDefault="009E59A6" w:rsidP="009E59A6">
            <w:pPr>
              <w:pStyle w:val="Heading3"/>
              <w:contextualSpacing w:val="0"/>
              <w:outlineLvl w:val="2"/>
            </w:pPr>
            <w:r>
              <w:t xml:space="preserve">5&amp;3.3V power supply </w:t>
            </w:r>
          </w:p>
          <w:p w:rsidR="00BF6D61" w:rsidRPr="00CF1A49" w:rsidRDefault="009E59A6" w:rsidP="00BF6D61">
            <w:pPr>
              <w:pStyle w:val="Heading3"/>
              <w:contextualSpacing w:val="0"/>
            </w:pPr>
            <w:r>
              <w:t>internet connectivity</w:t>
            </w:r>
          </w:p>
        </w:tc>
      </w:tr>
      <w:tr w:rsidR="00F61DF9" w:rsidRPr="00CF1A49" w:rsidTr="00BF6D61">
        <w:tc>
          <w:tcPr>
            <w:tcW w:w="9290" w:type="dxa"/>
            <w:tcMar>
              <w:top w:w="216" w:type="dxa"/>
            </w:tcMar>
          </w:tcPr>
          <w:p w:rsidR="00F61DF9" w:rsidRDefault="00F61DF9" w:rsidP="009E59A6"/>
        </w:tc>
      </w:tr>
      <w:tr w:rsidR="00BF6D61" w:rsidRPr="00CF1A49" w:rsidTr="00BF6D61">
        <w:trPr>
          <w:trHeight w:val="14"/>
        </w:trPr>
        <w:tc>
          <w:tcPr>
            <w:tcW w:w="9290" w:type="dxa"/>
            <w:tcMar>
              <w:top w:w="216" w:type="dxa"/>
            </w:tcMar>
          </w:tcPr>
          <w:p w:rsidR="00BF6D61" w:rsidRDefault="00BF6D61" w:rsidP="009E59A6"/>
        </w:tc>
      </w:tr>
    </w:tbl>
    <w:p w:rsidR="00486277" w:rsidRPr="00CF1A49" w:rsidRDefault="00EC3C23" w:rsidP="00486277">
      <w:pPr>
        <w:pStyle w:val="Heading1"/>
      </w:pPr>
      <w:r>
        <w:t>RESULTS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F4E6D" w:rsidRPr="006E1507" w:rsidRDefault="001F4E6D" w:rsidP="00BF6D61">
            <w:pPr>
              <w:pStyle w:val="ListBullet"/>
              <w:numPr>
                <w:ilvl w:val="0"/>
                <w:numId w:val="0"/>
              </w:numPr>
              <w:contextualSpacing w:val="0"/>
            </w:pPr>
            <w:bookmarkStart w:id="0" w:name="_GoBack"/>
            <w:bookmarkEnd w:id="0"/>
          </w:p>
        </w:tc>
        <w:tc>
          <w:tcPr>
            <w:tcW w:w="4675" w:type="dxa"/>
            <w:tcMar>
              <w:left w:w="360" w:type="dxa"/>
            </w:tcMar>
          </w:tcPr>
          <w:p w:rsidR="001E3120" w:rsidRPr="006E1507" w:rsidRDefault="001E3120" w:rsidP="00BF6D61">
            <w:pPr>
              <w:pStyle w:val="ListBullet"/>
              <w:numPr>
                <w:ilvl w:val="0"/>
                <w:numId w:val="0"/>
              </w:numPr>
              <w:contextualSpacing w:val="0"/>
            </w:pPr>
          </w:p>
        </w:tc>
      </w:tr>
    </w:tbl>
    <w:p w:rsidR="00AD782D" w:rsidRPr="00CF1A49" w:rsidRDefault="00EC3C23" w:rsidP="0062312F">
      <w:pPr>
        <w:pStyle w:val="Heading1"/>
      </w:pPr>
      <w:r>
        <w:lastRenderedPageBreak/>
        <w:t>CONCLUSION</w:t>
      </w:r>
    </w:p>
    <w:p w:rsidR="00B51D1B" w:rsidRDefault="00EC3C23" w:rsidP="006E1507">
      <w:r>
        <w:t>To conclude we can say that this system is beneficial and useful at the picnic spots</w:t>
      </w:r>
      <w:r w:rsidR="009E59A6">
        <w:t xml:space="preserve"> nearby rivers or dams and waterfalls where</w:t>
      </w:r>
      <w:r>
        <w:t xml:space="preserve"> there is danger of sudden floods and there are no warnings or precautions </w:t>
      </w:r>
      <w:r w:rsidR="00EC2F88">
        <w:t xml:space="preserve">taken to </w:t>
      </w:r>
      <w:r w:rsidR="009E59A6">
        <w:t>inform the visitors. This will save many lives and prevent many catastrophic incidents from happening.</w:t>
      </w:r>
    </w:p>
    <w:p w:rsidR="00BF6D61" w:rsidRDefault="00BF6D61" w:rsidP="006E1507"/>
    <w:p w:rsidR="00BF6D61" w:rsidRPr="00CF1A49" w:rsidRDefault="00BF6D61" w:rsidP="00BF6D61">
      <w:pPr>
        <w:pStyle w:val="Heading1"/>
      </w:pPr>
      <w:r>
        <w:t>members</w:t>
      </w:r>
    </w:p>
    <w:p w:rsidR="00BF6D61" w:rsidRDefault="00BF6D61" w:rsidP="006E1507">
      <w:r>
        <w:t xml:space="preserve">Aagosh Bansal               +91 8770445161 </w:t>
      </w:r>
    </w:p>
    <w:p w:rsidR="00BF6D61" w:rsidRDefault="00BF6D61" w:rsidP="006E1507">
      <w:proofErr w:type="spellStart"/>
      <w:r>
        <w:t>Amay</w:t>
      </w:r>
      <w:proofErr w:type="spellEnd"/>
      <w:r>
        <w:t xml:space="preserve"> </w:t>
      </w:r>
      <w:proofErr w:type="spellStart"/>
      <w:r>
        <w:t>Phansalkar</w:t>
      </w:r>
      <w:proofErr w:type="spellEnd"/>
      <w:r>
        <w:t xml:space="preserve">          +91 9009927179</w:t>
      </w:r>
    </w:p>
    <w:p w:rsidR="00BF6D61" w:rsidRPr="006E1507" w:rsidRDefault="00BF6D61" w:rsidP="006E1507">
      <w:r>
        <w:tab/>
      </w:r>
    </w:p>
    <w:sectPr w:rsidR="00BF6D61"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3F5" w:rsidRDefault="006023F5" w:rsidP="0068194B">
      <w:r>
        <w:separator/>
      </w:r>
    </w:p>
    <w:p w:rsidR="006023F5" w:rsidRDefault="006023F5"/>
    <w:p w:rsidR="006023F5" w:rsidRDefault="006023F5"/>
  </w:endnote>
  <w:endnote w:type="continuationSeparator" w:id="0">
    <w:p w:rsidR="006023F5" w:rsidRDefault="006023F5" w:rsidP="0068194B">
      <w:r>
        <w:continuationSeparator/>
      </w:r>
    </w:p>
    <w:p w:rsidR="006023F5" w:rsidRDefault="006023F5"/>
    <w:p w:rsidR="006023F5" w:rsidRDefault="00602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BF6D6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3F5" w:rsidRDefault="006023F5" w:rsidP="0068194B">
      <w:r>
        <w:separator/>
      </w:r>
    </w:p>
    <w:p w:rsidR="006023F5" w:rsidRDefault="006023F5"/>
    <w:p w:rsidR="006023F5" w:rsidRDefault="006023F5"/>
  </w:footnote>
  <w:footnote w:type="continuationSeparator" w:id="0">
    <w:p w:rsidR="006023F5" w:rsidRDefault="006023F5" w:rsidP="0068194B">
      <w:r>
        <w:continuationSeparator/>
      </w:r>
    </w:p>
    <w:p w:rsidR="006023F5" w:rsidRDefault="006023F5"/>
    <w:p w:rsidR="006023F5" w:rsidRDefault="006023F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081812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23"/>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023F5"/>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2F30"/>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E59A6"/>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BF6D61"/>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2F88"/>
    <w:rsid w:val="00EC3C23"/>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93F52"/>
  <w15:chartTrackingRefBased/>
  <w15:docId w15:val="{3A56262B-8F2A-407F-9EF4-95480338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gosh\AppData\Roaming\Microsoft\&#1064;&#1072;&#1073;&#1083;&#1086;&#1085;&#1099;\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E1"/>
    <w:rsid w:val="00D2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390606CBA47BB8DE74F6012CBF56A">
    <w:name w:val="59D390606CBA47BB8DE74F6012CBF56A"/>
  </w:style>
  <w:style w:type="character" w:styleId="IntenseEmphasis">
    <w:name w:val="Intense Emphasis"/>
    <w:basedOn w:val="DefaultParagraphFont"/>
    <w:uiPriority w:val="2"/>
    <w:rPr>
      <w:b/>
      <w:iCs/>
      <w:color w:val="262626" w:themeColor="text1" w:themeTint="D9"/>
    </w:rPr>
  </w:style>
  <w:style w:type="paragraph" w:customStyle="1" w:styleId="966A057D8B0D4E1EB5783EDA6086337D">
    <w:name w:val="966A057D8B0D4E1EB5783EDA6086337D"/>
  </w:style>
  <w:style w:type="paragraph" w:customStyle="1" w:styleId="4C5879417E5444BAB225D6054955E9C2">
    <w:name w:val="4C5879417E5444BAB225D6054955E9C2"/>
  </w:style>
  <w:style w:type="paragraph" w:customStyle="1" w:styleId="E7C482E320D142B4A94BF571B3BA4F16">
    <w:name w:val="E7C482E320D142B4A94BF571B3BA4F16"/>
  </w:style>
  <w:style w:type="paragraph" w:customStyle="1" w:styleId="9157019E439745CDB7D6126B36F5E42F">
    <w:name w:val="9157019E439745CDB7D6126B36F5E42F"/>
  </w:style>
  <w:style w:type="paragraph" w:customStyle="1" w:styleId="9960BF9B56AC4B14B3A45E95BDD5A1B5">
    <w:name w:val="9960BF9B56AC4B14B3A45E95BDD5A1B5"/>
  </w:style>
  <w:style w:type="paragraph" w:customStyle="1" w:styleId="555B8507A6AF4E09BB11CA04F697F896">
    <w:name w:val="555B8507A6AF4E09BB11CA04F697F896"/>
  </w:style>
  <w:style w:type="paragraph" w:customStyle="1" w:styleId="F8D18AFA791D48049398ABE76215D147">
    <w:name w:val="F8D18AFA791D48049398ABE76215D147"/>
  </w:style>
  <w:style w:type="paragraph" w:customStyle="1" w:styleId="7BEA1F938C6B440CAE7CD0F7F4145BF9">
    <w:name w:val="7BEA1F938C6B440CAE7CD0F7F4145BF9"/>
  </w:style>
  <w:style w:type="paragraph" w:customStyle="1" w:styleId="6941047001AE4841B3B5F0FD231CF1B3">
    <w:name w:val="6941047001AE4841B3B5F0FD231CF1B3"/>
  </w:style>
  <w:style w:type="paragraph" w:customStyle="1" w:styleId="64EA85697CAA4F548F6A17045E276281">
    <w:name w:val="64EA85697CAA4F548F6A17045E276281"/>
  </w:style>
  <w:style w:type="paragraph" w:customStyle="1" w:styleId="6954FCFD4DB04848A2D441DEF546372C">
    <w:name w:val="6954FCFD4DB04848A2D441DEF546372C"/>
  </w:style>
  <w:style w:type="paragraph" w:customStyle="1" w:styleId="AE6CE483443548E7814D78A39AE4C403">
    <w:name w:val="AE6CE483443548E7814D78A39AE4C403"/>
  </w:style>
  <w:style w:type="paragraph" w:customStyle="1" w:styleId="8D5714BC4BE740EBBF79C96437E92BA0">
    <w:name w:val="8D5714BC4BE740EBBF79C96437E92BA0"/>
  </w:style>
  <w:style w:type="paragraph" w:customStyle="1" w:styleId="889D3E6DB0A7404B9872F385F4B8B678">
    <w:name w:val="889D3E6DB0A7404B9872F385F4B8B678"/>
  </w:style>
  <w:style w:type="character" w:styleId="SubtleReference">
    <w:name w:val="Subtle Reference"/>
    <w:basedOn w:val="DefaultParagraphFont"/>
    <w:uiPriority w:val="10"/>
    <w:qFormat/>
    <w:rPr>
      <w:b/>
      <w:caps w:val="0"/>
      <w:smallCaps/>
      <w:color w:val="595959" w:themeColor="text1" w:themeTint="A6"/>
    </w:rPr>
  </w:style>
  <w:style w:type="paragraph" w:customStyle="1" w:styleId="D5197E267A2B461698348537A844C9E2">
    <w:name w:val="D5197E267A2B461698348537A844C9E2"/>
  </w:style>
  <w:style w:type="paragraph" w:customStyle="1" w:styleId="C75A27E9A9A641579DEB8E1CAF9E6BFF">
    <w:name w:val="C75A27E9A9A641579DEB8E1CAF9E6BFF"/>
  </w:style>
  <w:style w:type="paragraph" w:customStyle="1" w:styleId="3EC26C8517F84077B53AF887D33040CB">
    <w:name w:val="3EC26C8517F84077B53AF887D33040CB"/>
  </w:style>
  <w:style w:type="paragraph" w:customStyle="1" w:styleId="7A04AD98FC3548A4917538D515661357">
    <w:name w:val="7A04AD98FC3548A4917538D515661357"/>
  </w:style>
  <w:style w:type="paragraph" w:customStyle="1" w:styleId="E94D96DBE7BA4C9D969461A9EC223203">
    <w:name w:val="E94D96DBE7BA4C9D969461A9EC223203"/>
  </w:style>
  <w:style w:type="paragraph" w:customStyle="1" w:styleId="D1BDD7BFA4A246D7AF64709BFED7E6AB">
    <w:name w:val="D1BDD7BFA4A246D7AF64709BFED7E6AB"/>
  </w:style>
  <w:style w:type="paragraph" w:customStyle="1" w:styleId="28B0810C9A074473AA7831475D01EE6E">
    <w:name w:val="28B0810C9A074473AA7831475D01EE6E"/>
  </w:style>
  <w:style w:type="paragraph" w:customStyle="1" w:styleId="EC6CE112A33040B0844BB83F4ECC4F45">
    <w:name w:val="EC6CE112A33040B0844BB83F4ECC4F45"/>
  </w:style>
  <w:style w:type="paragraph" w:customStyle="1" w:styleId="7C7BB84314F94EC8AED277D9BF150B99">
    <w:name w:val="7C7BB84314F94EC8AED277D9BF150B99"/>
  </w:style>
  <w:style w:type="paragraph" w:customStyle="1" w:styleId="5E4AEBA1E8C64C1BBD29B01E91901E26">
    <w:name w:val="5E4AEBA1E8C64C1BBD29B01E91901E26"/>
  </w:style>
  <w:style w:type="paragraph" w:customStyle="1" w:styleId="2C7D64A8E4604993AF731CC62C90A11B">
    <w:name w:val="2C7D64A8E4604993AF731CC62C90A11B"/>
  </w:style>
  <w:style w:type="paragraph" w:customStyle="1" w:styleId="676EAC8E578C404CA61A50A317FDC9FC">
    <w:name w:val="676EAC8E578C404CA61A50A317FDC9FC"/>
  </w:style>
  <w:style w:type="paragraph" w:customStyle="1" w:styleId="A7DA6CEAA377403D8F10ECABBA29D38E">
    <w:name w:val="A7DA6CEAA377403D8F10ECABBA29D38E"/>
  </w:style>
  <w:style w:type="paragraph" w:customStyle="1" w:styleId="B3B27E6139DB43CC9910866F5FC31D2E">
    <w:name w:val="B3B27E6139DB43CC9910866F5FC31D2E"/>
  </w:style>
  <w:style w:type="paragraph" w:customStyle="1" w:styleId="65BFBB49165149C5ACFCF090BDE19B19">
    <w:name w:val="65BFBB49165149C5ACFCF090BDE19B19"/>
  </w:style>
  <w:style w:type="paragraph" w:customStyle="1" w:styleId="C4927F55643D4428A091A2698D90C56E">
    <w:name w:val="C4927F55643D4428A091A2698D90C56E"/>
  </w:style>
  <w:style w:type="paragraph" w:customStyle="1" w:styleId="A150B31B5C88459AAE432BC6B591F6CB">
    <w:name w:val="A150B31B5C88459AAE432BC6B591F6CB"/>
  </w:style>
  <w:style w:type="paragraph" w:customStyle="1" w:styleId="AA8D5027D23D466884657C4EEC6DA649">
    <w:name w:val="AA8D5027D23D466884657C4EEC6DA649"/>
  </w:style>
  <w:style w:type="paragraph" w:customStyle="1" w:styleId="CFF34FA0D5784A529B2686ED5E8C07F5">
    <w:name w:val="CFF34FA0D5784A529B2686ED5E8C07F5"/>
  </w:style>
  <w:style w:type="paragraph" w:customStyle="1" w:styleId="5281CE8893684F6A8218A2A818DD6D26">
    <w:name w:val="5281CE8893684F6A8218A2A818DD6D26"/>
  </w:style>
  <w:style w:type="paragraph" w:customStyle="1" w:styleId="ADF488BCBACA4FA298F6297F2B217622">
    <w:name w:val="ADF488BCBACA4FA298F6297F2B217622"/>
  </w:style>
  <w:style w:type="paragraph" w:customStyle="1" w:styleId="490143DB2D8844B885E0803BFD5055C5">
    <w:name w:val="490143DB2D8844B885E0803BFD5055C5"/>
  </w:style>
  <w:style w:type="paragraph" w:customStyle="1" w:styleId="CFBFB92776FE4987A66AB8EF0AFB811B">
    <w:name w:val="CFBFB92776FE4987A66AB8EF0AFB811B"/>
  </w:style>
  <w:style w:type="paragraph" w:customStyle="1" w:styleId="B1FDE6A6331F42639322A5DC1424D9C9">
    <w:name w:val="B1FDE6A6331F42639322A5DC1424D9C9"/>
  </w:style>
  <w:style w:type="paragraph" w:customStyle="1" w:styleId="498B405909DA47B882D1DE27F5344284">
    <w:name w:val="498B405909DA47B882D1DE27F5344284"/>
  </w:style>
  <w:style w:type="paragraph" w:customStyle="1" w:styleId="A7D9C63AE9694785AD2CB96B52B05E13">
    <w:name w:val="A7D9C63AE9694785AD2CB96B52B05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47</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Aagosh</dc:creator>
  <cp:keywords/>
  <dc:description/>
  <cp:lastModifiedBy>Aagosh</cp:lastModifiedBy>
  <cp:revision>1</cp:revision>
  <dcterms:created xsi:type="dcterms:W3CDTF">2018-09-09T11:26:00Z</dcterms:created>
  <dcterms:modified xsi:type="dcterms:W3CDTF">2018-09-09T12:13:00Z</dcterms:modified>
  <cp:category/>
</cp:coreProperties>
</file>